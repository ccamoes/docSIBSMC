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PELCB</w:t>
      </w:r>
      <w:r w:rsidR="000F1430">
        <w:rPr>
          <w:rFonts w:ascii="Calibri" w:hAnsi="Calibri" w:cs="Calibri"/>
          <w:b/>
          <w:i/>
          <w:sz w:val="36"/>
          <w:szCs w:val="36"/>
        </w:rPr>
        <w:t>3</w:t>
      </w:r>
      <w:r w:rsidR="008E617E">
        <w:rPr>
          <w:rFonts w:ascii="Calibri" w:hAnsi="Calibri" w:cs="Calibri"/>
          <w:b/>
          <w:i/>
          <w:sz w:val="36"/>
          <w:szCs w:val="36"/>
        </w:rPr>
        <w:t>T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0F1430">
      <w:pPr>
        <w:rPr>
          <w:lang w:val="en-GB"/>
        </w:rPr>
      </w:pPr>
      <w:r>
        <w:rPr>
          <w:lang w:val="en-GB"/>
        </w:rPr>
        <w:t>Temporary</w:t>
      </w:r>
      <w:r w:rsidR="00D8780C">
        <w:rPr>
          <w:lang w:val="en-GB"/>
        </w:rPr>
        <w:t xml:space="preserve"> cards </w:t>
      </w:r>
      <w:r w:rsidR="005F7309">
        <w:rPr>
          <w:lang w:val="en-GB"/>
        </w:rPr>
        <w:t>Separation (Embossing and SOA services)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PELCB</w:t>
      </w:r>
      <w:r w:rsidR="000F1430">
        <w:rPr>
          <w:rFonts w:ascii="Calibri" w:hAnsi="Calibri" w:cs="Calibri"/>
          <w:b/>
          <w:sz w:val="22"/>
          <w:szCs w:val="22"/>
          <w:lang w:val="en-GB"/>
        </w:rPr>
        <w:t>3</w:t>
      </w:r>
      <w:r w:rsidR="005F7309">
        <w:rPr>
          <w:rFonts w:ascii="Calibri" w:hAnsi="Calibri" w:cs="Calibri"/>
          <w:b/>
          <w:sz w:val="22"/>
          <w:szCs w:val="22"/>
          <w:lang w:val="en-GB"/>
        </w:rPr>
        <w:t>T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8E617E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1"/>
      <w:r w:rsidR="008E617E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8E617E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8E617E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F1A9C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F1A9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9F1A9C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9F1A9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9F1A9C">
        <w:rPr>
          <w:rFonts w:ascii="Calibri" w:hAnsi="Calibri" w:cs="Calibri"/>
          <w:b/>
          <w:sz w:val="22"/>
          <w:szCs w:val="22"/>
          <w:highlight w:val="green"/>
        </w:rPr>
      </w:r>
      <w:r w:rsidR="009F1A9C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5F7309">
      <w:pPr>
        <w:pStyle w:val="DefaultText1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>STEP0010</w:t>
      </w:r>
      <w:bookmarkStart w:id="10" w:name="_GoBack"/>
      <w:bookmarkEnd w:id="10"/>
    </w:p>
    <w:p w:rsidR="005F7309" w:rsidRPr="005F7309" w:rsidRDefault="005F7309" w:rsidP="005F7309">
      <w:pPr>
        <w:pStyle w:val="DefaultText1"/>
        <w:ind w:firstLine="709"/>
        <w:rPr>
          <w:rFonts w:ascii="Calibri" w:hAnsi="Calibri" w:cs="Calibri"/>
          <w:sz w:val="22"/>
          <w:szCs w:val="22"/>
        </w:rPr>
      </w:pPr>
      <w:r w:rsidRPr="005F7309">
        <w:rPr>
          <w:rFonts w:ascii="Calibri" w:hAnsi="Calibri" w:cs="Calibri"/>
          <w:sz w:val="22"/>
          <w:szCs w:val="22"/>
        </w:rPr>
        <w:t xml:space="preserve">SORT FIELDS=(475,5,CH,A,2,6,CH,A,1,1,CH,A)                  </w:t>
      </w:r>
    </w:p>
    <w:p w:rsidR="005F7309" w:rsidRPr="005F7309" w:rsidRDefault="005F7309" w:rsidP="005F7309">
      <w:pPr>
        <w:pStyle w:val="DefaultText1"/>
        <w:ind w:firstLine="709"/>
        <w:rPr>
          <w:rFonts w:ascii="Calibri" w:hAnsi="Calibri" w:cs="Calibri"/>
          <w:sz w:val="22"/>
          <w:szCs w:val="22"/>
        </w:rPr>
      </w:pPr>
      <w:r w:rsidRPr="005F7309">
        <w:rPr>
          <w:rFonts w:ascii="Calibri" w:hAnsi="Calibri" w:cs="Calibri"/>
          <w:sz w:val="22"/>
          <w:szCs w:val="22"/>
        </w:rPr>
        <w:t xml:space="preserve">INCLUDE COND=(500,1,CH,EQ,C'0',OR,500,1,CH,EQ,C'1')         </w:t>
      </w:r>
    </w:p>
    <w:p w:rsidR="005F7309" w:rsidRDefault="005F7309">
      <w:pPr>
        <w:pStyle w:val="DefaultText1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>STEP0020</w:t>
      </w:r>
    </w:p>
    <w:p w:rsidR="005F7309" w:rsidRPr="005F7309" w:rsidRDefault="005F7309" w:rsidP="005F7309">
      <w:pPr>
        <w:pStyle w:val="DefaultText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fr-FR"/>
        </w:rPr>
        <w:tab/>
      </w:r>
      <w:r w:rsidRPr="005F7309">
        <w:rPr>
          <w:rFonts w:ascii="Calibri" w:hAnsi="Calibri" w:cs="Calibri"/>
          <w:sz w:val="22"/>
          <w:szCs w:val="22"/>
        </w:rPr>
        <w:t xml:space="preserve">SORT FIELDS=COPY                                        </w:t>
      </w:r>
    </w:p>
    <w:p w:rsidR="005F7309" w:rsidRPr="005F7309" w:rsidRDefault="005F7309" w:rsidP="005F7309">
      <w:pPr>
        <w:pStyle w:val="DefaultText1"/>
        <w:ind w:firstLine="709"/>
        <w:rPr>
          <w:rFonts w:ascii="Calibri" w:hAnsi="Calibri" w:cs="Calibri"/>
          <w:sz w:val="22"/>
          <w:szCs w:val="22"/>
        </w:rPr>
      </w:pPr>
      <w:r w:rsidRPr="005F7309">
        <w:rPr>
          <w:rFonts w:ascii="Calibri" w:hAnsi="Calibri" w:cs="Calibri"/>
          <w:sz w:val="22"/>
          <w:szCs w:val="22"/>
        </w:rPr>
        <w:t xml:space="preserve">INCLUDE COND=((500,1,CH,EQ,C'0',AND,1,1,CH,EQ,C'2'),OR, </w:t>
      </w:r>
    </w:p>
    <w:p w:rsidR="005F7309" w:rsidRPr="005F7309" w:rsidRDefault="005F7309" w:rsidP="005F7309">
      <w:pPr>
        <w:pStyle w:val="DefaultText1"/>
        <w:rPr>
          <w:rFonts w:ascii="Calibri" w:hAnsi="Calibri" w:cs="Calibri"/>
          <w:sz w:val="22"/>
          <w:szCs w:val="22"/>
        </w:rPr>
      </w:pPr>
      <w:r w:rsidRPr="005F7309">
        <w:rPr>
          <w:rFonts w:ascii="Calibri" w:hAnsi="Calibri" w:cs="Calibri"/>
          <w:sz w:val="22"/>
          <w:szCs w:val="22"/>
        </w:rPr>
        <w:t xml:space="preserve">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5F7309">
        <w:rPr>
          <w:rFonts w:ascii="Calibri" w:hAnsi="Calibri" w:cs="Calibri"/>
          <w:sz w:val="22"/>
          <w:szCs w:val="22"/>
        </w:rPr>
        <w:t xml:space="preserve">(500,1,CH,EQ,C'1',AND,1,1,CH,EQ,C'2'))    </w:t>
      </w:r>
    </w:p>
    <w:p w:rsidR="005F7309" w:rsidRPr="005F7309" w:rsidRDefault="005F7309" w:rsidP="005F7309">
      <w:pPr>
        <w:pStyle w:val="DefaultText1"/>
        <w:ind w:firstLine="709"/>
        <w:rPr>
          <w:rFonts w:ascii="Calibri" w:hAnsi="Calibri" w:cs="Calibri"/>
          <w:sz w:val="22"/>
          <w:szCs w:val="22"/>
        </w:rPr>
      </w:pPr>
      <w:r w:rsidRPr="005F7309">
        <w:rPr>
          <w:rFonts w:ascii="Calibri" w:hAnsi="Calibri" w:cs="Calibri"/>
          <w:sz w:val="22"/>
          <w:szCs w:val="22"/>
        </w:rPr>
        <w:t xml:space="preserve">OUTREC FIELDS=(1,1,8,20,182X,258,13,217X,480,7,10X)     </w:t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1" w:name="_Toc128558579"/>
      <w:bookmarkStart w:id="12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1"/>
      <w:bookmarkEnd w:id="12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3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9F1A9C">
        <w:rPr>
          <w:rFonts w:ascii="Calibri" w:hAnsi="Calibri" w:cs="Calibri"/>
          <w:sz w:val="22"/>
          <w:szCs w:val="22"/>
          <w:highlight w:val="green"/>
          <w:lang w:val="en-GB"/>
        </w:rPr>
      </w:r>
      <w:r w:rsidR="009F1A9C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>
        <w:rPr>
          <w:rFonts w:ascii="Calibri" w:hAnsi="Calibri" w:cs="Calibri"/>
          <w:sz w:val="22"/>
          <w:szCs w:val="22"/>
          <w:highlight w:val="green"/>
          <w:lang w:val="en-GB"/>
        </w:rPr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4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9F1A9C">
        <w:rPr>
          <w:rFonts w:ascii="Calibri" w:hAnsi="Calibri" w:cs="Calibri"/>
          <w:sz w:val="22"/>
          <w:szCs w:val="22"/>
          <w:highlight w:val="green"/>
          <w:lang w:val="en-GB"/>
        </w:rPr>
      </w:r>
      <w:r w:rsidR="009F1A9C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4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5" w:name="_Toc128558581"/>
      <w:bookmarkStart w:id="16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5"/>
      <w:bookmarkEnd w:id="16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7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8E617E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 w:val="22"/>
                <w:szCs w:val="22"/>
              </w:rPr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0" w:name="_Toc128558583"/>
      <w:bookmarkStart w:id="21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0"/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2" w:name="_Toc128558584"/>
      <w:bookmarkStart w:id="23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2"/>
      <w:bookmarkEnd w:id="23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4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4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5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5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9F1A9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6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6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26A17"/>
    <w:rsid w:val="000420CF"/>
    <w:rsid w:val="00052564"/>
    <w:rsid w:val="00081686"/>
    <w:rsid w:val="000842DA"/>
    <w:rsid w:val="000D7767"/>
    <w:rsid w:val="000F1430"/>
    <w:rsid w:val="0012353F"/>
    <w:rsid w:val="001252D1"/>
    <w:rsid w:val="001342B5"/>
    <w:rsid w:val="001A2F80"/>
    <w:rsid w:val="001B7A23"/>
    <w:rsid w:val="001E5D86"/>
    <w:rsid w:val="00264FFB"/>
    <w:rsid w:val="002E543C"/>
    <w:rsid w:val="003025BA"/>
    <w:rsid w:val="003139B1"/>
    <w:rsid w:val="00382303"/>
    <w:rsid w:val="003B062A"/>
    <w:rsid w:val="00406C1B"/>
    <w:rsid w:val="00487223"/>
    <w:rsid w:val="004E2CF2"/>
    <w:rsid w:val="005231E0"/>
    <w:rsid w:val="005B21FE"/>
    <w:rsid w:val="005F7309"/>
    <w:rsid w:val="0076340E"/>
    <w:rsid w:val="007732F2"/>
    <w:rsid w:val="007C72DE"/>
    <w:rsid w:val="007F6F08"/>
    <w:rsid w:val="008B5319"/>
    <w:rsid w:val="008E617E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8695C"/>
    <w:rsid w:val="00AD48A7"/>
    <w:rsid w:val="00B02750"/>
    <w:rsid w:val="00B310DE"/>
    <w:rsid w:val="00B612DC"/>
    <w:rsid w:val="00B66A70"/>
    <w:rsid w:val="00B722CD"/>
    <w:rsid w:val="00C04FAB"/>
    <w:rsid w:val="00C22470"/>
    <w:rsid w:val="00C23BBF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1059</TotalTime>
  <Pages>4</Pages>
  <Words>253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5</cp:revision>
  <cp:lastPrinted>2010-05-10T09:50:00Z</cp:lastPrinted>
  <dcterms:created xsi:type="dcterms:W3CDTF">2014-02-17T16:26:00Z</dcterms:created>
  <dcterms:modified xsi:type="dcterms:W3CDTF">2014-02-18T12:57:00Z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