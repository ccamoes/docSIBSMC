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PELCB</w:t>
      </w:r>
      <w:r w:rsidR="000F1430">
        <w:rPr>
          <w:rFonts w:ascii="Calibri" w:hAnsi="Calibri" w:cs="Calibri"/>
          <w:b/>
          <w:i/>
          <w:sz w:val="36"/>
          <w:szCs w:val="36"/>
        </w:rPr>
        <w:t>3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0F1430">
      <w:pPr>
        <w:rPr>
          <w:lang w:val="en-GB"/>
        </w:rPr>
      </w:pPr>
      <w:r>
        <w:rPr>
          <w:lang w:val="en-GB"/>
        </w:rPr>
        <w:t>Temporary</w:t>
      </w:r>
      <w:r w:rsidR="00D8780C">
        <w:rPr>
          <w:lang w:val="en-GB"/>
        </w:rPr>
        <w:t xml:space="preserve"> 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PELCB</w:t>
      </w:r>
      <w:r w:rsidR="000F1430">
        <w:rPr>
          <w:rFonts w:ascii="Calibri" w:hAnsi="Calibri" w:cs="Calibri"/>
          <w:b/>
          <w:sz w:val="22"/>
          <w:szCs w:val="22"/>
          <w:lang w:val="en-GB"/>
        </w:rPr>
        <w:t>3</w:t>
      </w:r>
      <w:r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1C3ED2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1C3ED2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1C3ED2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1C3ED2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1C3ED2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1C3ED2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1C3ED2">
        <w:rPr>
          <w:rFonts w:ascii="Calibri" w:hAnsi="Calibri" w:cs="Calibri"/>
          <w:b/>
          <w:sz w:val="22"/>
          <w:szCs w:val="22"/>
          <w:highlight w:val="green"/>
        </w:rPr>
      </w:r>
      <w:r w:rsidR="001C3ED2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bookmarkStart w:id="12" w:name="CaseACocher49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1C3ED2">
        <w:rPr>
          <w:rFonts w:ascii="Calibri" w:hAnsi="Calibri" w:cs="Calibri"/>
          <w:sz w:val="22"/>
          <w:szCs w:val="22"/>
          <w:highlight w:val="green"/>
          <w:lang w:val="en-GB"/>
        </w:rPr>
      </w:r>
      <w:r w:rsidR="001C3ED2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D8780C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1C3ED2">
        <w:rPr>
          <w:rFonts w:ascii="Calibri" w:hAnsi="Calibri" w:cs="Calibri"/>
          <w:sz w:val="22"/>
          <w:szCs w:val="22"/>
          <w:highlight w:val="green"/>
          <w:lang w:val="en-GB"/>
        </w:rPr>
      </w:r>
      <w:r w:rsidR="001C3ED2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1C3ED2">
        <w:rPr>
          <w:rFonts w:ascii="Calibri" w:hAnsi="Calibri" w:cs="Calibri"/>
          <w:sz w:val="22"/>
          <w:szCs w:val="22"/>
          <w:highlight w:val="green"/>
          <w:lang w:val="en-GB"/>
        </w:rPr>
      </w:r>
      <w:r w:rsidR="001C3ED2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DISQCWA</w:t>
            </w:r>
          </w:p>
        </w:tc>
        <w:tc>
          <w:tcPr>
            <w:tcW w:w="422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RPOR.PCWA.DATBATCH</w:t>
            </w:r>
          </w:p>
        </w:tc>
        <w:tc>
          <w:tcPr>
            <w:tcW w:w="81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518</w:t>
            </w:r>
          </w:p>
        </w:tc>
        <w:tc>
          <w:tcPr>
            <w:tcW w:w="965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MELCB0</w:t>
            </w:r>
            <w:r w:rsidR="001C3ED2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RPOR.PELCB</w:t>
            </w:r>
            <w:r w:rsidR="000F1430">
              <w:rPr>
                <w:rFonts w:ascii="Calibri" w:hAnsi="Calibri" w:cs="Calibri"/>
                <w:b/>
                <w:iCs/>
                <w:sz w:val="22"/>
                <w:szCs w:val="22"/>
              </w:rPr>
              <w:t>3</w:t>
            </w: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.MELCB0</w:t>
            </w:r>
            <w:r w:rsidR="000F1430">
              <w:rPr>
                <w:rFonts w:ascii="Calibri" w:hAnsi="Calibri" w:cs="Calibri"/>
                <w:b/>
                <w:iCs/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500</w:t>
            </w: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FE29D4" w:rsidRDefault="001B7A23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10</w:t>
            </w:r>
            <w:r w:rsid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0F1430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0F1430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FPROVSON</w:t>
            </w:r>
          </w:p>
        </w:tc>
        <w:tc>
          <w:tcPr>
            <w:tcW w:w="3684" w:type="dxa"/>
            <w:shd w:val="clear" w:color="auto" w:fill="FFFFFF"/>
          </w:tcPr>
          <w:p w:rsidR="009F1A9C" w:rsidRPr="00FE29D4" w:rsidRDefault="001C3ED2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1C3ED2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RPOR.FTP.OUT.PELCB3.FPROVSON</w:t>
            </w:r>
          </w:p>
        </w:tc>
        <w:tc>
          <w:tcPr>
            <w:tcW w:w="709" w:type="dxa"/>
            <w:shd w:val="clear" w:color="auto" w:fill="FFFFFF"/>
          </w:tcPr>
          <w:p w:rsidR="009F1A9C" w:rsidRPr="00FE29D4" w:rsidRDefault="001B7A23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12</w:t>
            </w:r>
            <w:r w:rsid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  <w:shd w:val="clear" w:color="auto" w:fill="FFFFFF"/>
          </w:tcPr>
          <w:p w:rsidR="009F1A9C" w:rsidRPr="00FE29D4" w:rsidRDefault="001B7A23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</w:t>
            </w:r>
            <w:r w:rsid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00</w:t>
            </w: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0F1430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0F1430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FPROVRP</w:t>
            </w:r>
          </w:p>
        </w:tc>
        <w:tc>
          <w:tcPr>
            <w:tcW w:w="3684" w:type="dxa"/>
          </w:tcPr>
          <w:p w:rsidR="009F1A9C" w:rsidRPr="00FE29D4" w:rsidRDefault="001C3ED2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  <w:r w:rsidRPr="001C3ED2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RPOR.FTP.OUT.PELCB3.FPROVRP</w:t>
            </w:r>
            <w:bookmarkStart w:id="17" w:name="_GoBack"/>
            <w:bookmarkEnd w:id="17"/>
          </w:p>
        </w:tc>
        <w:tc>
          <w:tcPr>
            <w:tcW w:w="709" w:type="dxa"/>
          </w:tcPr>
          <w:p w:rsidR="009F1A9C" w:rsidRPr="009F1A9C" w:rsidRDefault="001B7A23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12</w:t>
            </w:r>
            <w:r w:rsidR="009F1A9C"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9F1A9C" w:rsidRDefault="001B7A23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500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8" w:name="_Toc128558582"/>
      <w:bookmarkStart w:id="19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8"/>
      <w:bookmarkEnd w:id="19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TBMCACC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0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  <w:bookmarkStart w:id="21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1"/>
          </w:p>
        </w:tc>
      </w:tr>
      <w:tr w:rsidR="001E5D86">
        <w:tc>
          <w:tcPr>
            <w:tcW w:w="1346" w:type="dxa"/>
            <w:shd w:val="clear" w:color="auto" w:fill="FFFFFF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TBMCLOG</w:t>
            </w:r>
          </w:p>
        </w:tc>
        <w:tc>
          <w:tcPr>
            <w:tcW w:w="1856" w:type="dxa"/>
            <w:shd w:val="clear" w:color="auto" w:fill="FFFFFF"/>
          </w:tcPr>
          <w:p w:rsidR="001E5D86" w:rsidRDefault="00A07A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  <w:shd w:val="clear" w:color="auto" w:fill="FFFFFF"/>
          </w:tcPr>
          <w:p w:rsidR="001E5D86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2" w:name="CaseACocher54"/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2"/>
          </w:p>
        </w:tc>
        <w:bookmarkStart w:id="23" w:name="CaseACocher63"/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3"/>
          </w:p>
        </w:tc>
      </w:tr>
      <w:tr w:rsidR="000F1430">
        <w:tc>
          <w:tcPr>
            <w:tcW w:w="1346" w:type="dxa"/>
          </w:tcPr>
          <w:p w:rsidR="000F1430" w:rsidRPr="00FE29D4" w:rsidRDefault="000F1430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TBVDVDR</w:t>
            </w:r>
          </w:p>
        </w:tc>
        <w:tc>
          <w:tcPr>
            <w:tcW w:w="1856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4" w:name="CaseACocher55"/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4"/>
          </w:p>
        </w:tc>
        <w:bookmarkStart w:id="25" w:name="CaseACocher62"/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5"/>
          </w:p>
        </w:tc>
      </w:tr>
      <w:tr w:rsidR="000F1430">
        <w:tc>
          <w:tcPr>
            <w:tcW w:w="1346" w:type="dxa"/>
          </w:tcPr>
          <w:p w:rsidR="000F1430" w:rsidRDefault="000F1430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VDMCH</w:t>
            </w:r>
          </w:p>
        </w:tc>
        <w:tc>
          <w:tcPr>
            <w:tcW w:w="1856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6" w:name="CaseACocher56"/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6"/>
          </w:p>
        </w:tc>
        <w:bookmarkStart w:id="27" w:name="CaseACocher61"/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7"/>
          </w:p>
        </w:tc>
      </w:tr>
      <w:tr w:rsidR="001E5D86">
        <w:tc>
          <w:tcPr>
            <w:tcW w:w="1346" w:type="dxa"/>
          </w:tcPr>
          <w:p w:rsidR="001E5D86" w:rsidRDefault="009F1A9C" w:rsidP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0F1430">
              <w:rPr>
                <w:rFonts w:ascii="Calibri" w:hAnsi="Calibri" w:cs="Calibri"/>
                <w:b/>
                <w:sz w:val="22"/>
                <w:szCs w:val="22"/>
              </w:rPr>
              <w:t>CPNUM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8" w:name="CaseACocher14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8"/>
          </w:p>
        </w:tc>
        <w:tc>
          <w:tcPr>
            <w:tcW w:w="1180" w:type="dxa"/>
          </w:tcPr>
          <w:p w:rsidR="001E5D86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9" w:name="CaseACocher15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9"/>
          </w:p>
        </w:tc>
        <w:bookmarkStart w:id="30" w:name="CaseACocher16"/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0"/>
          </w:p>
        </w:tc>
        <w:bookmarkStart w:id="31" w:name="CaseACocher17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1"/>
          </w:p>
        </w:tc>
        <w:bookmarkStart w:id="32" w:name="CaseACocher57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2"/>
          </w:p>
        </w:tc>
        <w:bookmarkStart w:id="33" w:name="CaseACocher60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3"/>
          </w:p>
        </w:tc>
      </w:tr>
      <w:tr w:rsidR="009F1A9C">
        <w:tc>
          <w:tcPr>
            <w:tcW w:w="1346" w:type="dxa"/>
          </w:tcPr>
          <w:p w:rsidR="009F1A9C" w:rsidRDefault="009F1A9C" w:rsidP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0F1430">
              <w:rPr>
                <w:rFonts w:ascii="Calibri" w:hAnsi="Calibri" w:cs="Calibri"/>
                <w:b/>
                <w:sz w:val="22"/>
                <w:szCs w:val="22"/>
              </w:rPr>
              <w:t>CBFID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0F1430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0F1430">
              <w:rPr>
                <w:rFonts w:ascii="Calibri" w:hAnsi="Calibri" w:cs="Calibri"/>
                <w:b/>
                <w:sz w:val="22"/>
                <w:szCs w:val="22"/>
              </w:rPr>
              <w:t>VDSUI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0F1430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TBBTALE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34" w:name="_Toc128558583"/>
      <w:bookmarkStart w:id="35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34"/>
      <w:bookmarkEnd w:id="3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36" w:name="_Toc128558584"/>
      <w:bookmarkStart w:id="37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36"/>
      <w:bookmarkEnd w:id="37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8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8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9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9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C3ED2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40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40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26A17"/>
    <w:rsid w:val="000420CF"/>
    <w:rsid w:val="00052564"/>
    <w:rsid w:val="00081686"/>
    <w:rsid w:val="000842DA"/>
    <w:rsid w:val="000D7767"/>
    <w:rsid w:val="000F1430"/>
    <w:rsid w:val="0012353F"/>
    <w:rsid w:val="001252D1"/>
    <w:rsid w:val="001342B5"/>
    <w:rsid w:val="001B7A23"/>
    <w:rsid w:val="001C3ED2"/>
    <w:rsid w:val="001E5D86"/>
    <w:rsid w:val="00264FFB"/>
    <w:rsid w:val="002E543C"/>
    <w:rsid w:val="003025BA"/>
    <w:rsid w:val="003139B1"/>
    <w:rsid w:val="00382303"/>
    <w:rsid w:val="003B062A"/>
    <w:rsid w:val="00406C1B"/>
    <w:rsid w:val="00487223"/>
    <w:rsid w:val="004E2CF2"/>
    <w:rsid w:val="005231E0"/>
    <w:rsid w:val="005B21FE"/>
    <w:rsid w:val="007732F2"/>
    <w:rsid w:val="007C72DE"/>
    <w:rsid w:val="007F6F08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8695C"/>
    <w:rsid w:val="00AD48A7"/>
    <w:rsid w:val="00B02750"/>
    <w:rsid w:val="00B310DE"/>
    <w:rsid w:val="00B612DC"/>
    <w:rsid w:val="00B722CD"/>
    <w:rsid w:val="00C04FAB"/>
    <w:rsid w:val="00C22470"/>
    <w:rsid w:val="00C23BBF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14</TotalTime>
  <Pages>4</Pages>
  <Words>312</Words>
  <Characters>2657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4</cp:revision>
  <cp:lastPrinted>2010-05-10T09:50:00Z</cp:lastPrinted>
  <dcterms:created xsi:type="dcterms:W3CDTF">2014-02-17T16:13:00Z</dcterms:created>
  <dcterms:modified xsi:type="dcterms:W3CDTF">2014-02-18T13:55:00Z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