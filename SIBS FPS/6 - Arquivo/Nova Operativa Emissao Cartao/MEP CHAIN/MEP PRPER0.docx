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BA5050">
        <w:rPr>
          <w:rFonts w:ascii="Calibri" w:hAnsi="Calibri" w:cs="Calibri"/>
          <w:b/>
          <w:i/>
          <w:sz w:val="36"/>
          <w:szCs w:val="36"/>
        </w:rPr>
        <w:t>RPER</w:t>
      </w:r>
      <w:r w:rsidR="00D91910">
        <w:rPr>
          <w:rFonts w:ascii="Calibri" w:hAnsi="Calibri" w:cs="Calibri"/>
          <w:b/>
          <w:i/>
          <w:sz w:val="36"/>
          <w:szCs w:val="36"/>
        </w:rPr>
        <w:t>0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D8780C">
      <w:pPr>
        <w:rPr>
          <w:lang w:val="en-GB"/>
        </w:rPr>
      </w:pPr>
      <w:r>
        <w:rPr>
          <w:lang w:val="en-GB"/>
        </w:rPr>
        <w:t>New and replace 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BA5050">
        <w:rPr>
          <w:rFonts w:ascii="Calibri" w:hAnsi="Calibri" w:cs="Calibri"/>
          <w:b/>
          <w:sz w:val="22"/>
          <w:szCs w:val="22"/>
          <w:lang w:val="en-GB"/>
        </w:rPr>
        <w:t>RPER</w:t>
      </w:r>
      <w:r>
        <w:rPr>
          <w:rFonts w:ascii="Calibri" w:hAnsi="Calibri" w:cs="Calibri"/>
          <w:b/>
          <w:sz w:val="22"/>
          <w:szCs w:val="22"/>
          <w:lang w:val="en-GB"/>
        </w:rPr>
        <w:t>0)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EA4893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EA4893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EA4893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EA4893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EA4893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EA4893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EA4893">
        <w:rPr>
          <w:rFonts w:ascii="Calibri" w:hAnsi="Calibri" w:cs="Calibri"/>
          <w:b/>
          <w:sz w:val="22"/>
          <w:szCs w:val="22"/>
          <w:highlight w:val="green"/>
        </w:rPr>
      </w:r>
      <w:r w:rsidR="00EA4893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EA4893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EA4893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EA4893">
        <w:rPr>
          <w:rFonts w:ascii="Calibri" w:hAnsi="Calibri" w:cs="Calibri"/>
          <w:sz w:val="22"/>
          <w:szCs w:val="22"/>
          <w:highlight w:val="green"/>
          <w:lang w:val="en-GB"/>
        </w:rPr>
      </w:r>
      <w:r w:rsidR="00EA4893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DISQCWA</w:t>
            </w:r>
          </w:p>
        </w:tc>
        <w:tc>
          <w:tcPr>
            <w:tcW w:w="422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RPOR.PCWA.DATBATCH</w:t>
            </w:r>
          </w:p>
        </w:tc>
        <w:tc>
          <w:tcPr>
            <w:tcW w:w="81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518</w:t>
            </w:r>
          </w:p>
        </w:tc>
        <w:tc>
          <w:tcPr>
            <w:tcW w:w="965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EA489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EA489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MRPERIN</w:t>
            </w:r>
          </w:p>
        </w:tc>
        <w:tc>
          <w:tcPr>
            <w:tcW w:w="4223" w:type="dxa"/>
            <w:shd w:val="clear" w:color="auto" w:fill="FFFFFF"/>
          </w:tcPr>
          <w:p w:rsidR="001E5D86" w:rsidRPr="00FE29D4" w:rsidRDefault="00EA489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EA489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RPOR.PCFTIN.MRPERIN</w:t>
            </w:r>
          </w:p>
        </w:tc>
        <w:tc>
          <w:tcPr>
            <w:tcW w:w="813" w:type="dxa"/>
            <w:shd w:val="clear" w:color="auto" w:fill="FFFFFF"/>
          </w:tcPr>
          <w:p w:rsidR="001E5D86" w:rsidRPr="00FE29D4" w:rsidRDefault="00EA489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160</w:t>
            </w:r>
          </w:p>
        </w:tc>
        <w:tc>
          <w:tcPr>
            <w:tcW w:w="965" w:type="dxa"/>
            <w:shd w:val="clear" w:color="auto" w:fill="FFFFFF"/>
          </w:tcPr>
          <w:p w:rsidR="001E5D86" w:rsidRPr="00FE29D4" w:rsidRDefault="00EA489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EA4893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IMPRESS</w:t>
            </w:r>
          </w:p>
        </w:tc>
        <w:tc>
          <w:tcPr>
            <w:tcW w:w="3684" w:type="dxa"/>
          </w:tcPr>
          <w:p w:rsidR="009F1A9C" w:rsidRPr="00FE29D4" w:rsidRDefault="00EA4893" w:rsidP="009F1A9C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EA4893">
              <w:rPr>
                <w:rFonts w:ascii="Calibri" w:hAnsi="Calibri" w:cs="Calibri"/>
                <w:b/>
                <w:iCs/>
                <w:sz w:val="22"/>
                <w:szCs w:val="22"/>
              </w:rPr>
              <w:t>RPOR.PRPER0.IMPRESS</w:t>
            </w:r>
          </w:p>
        </w:tc>
        <w:tc>
          <w:tcPr>
            <w:tcW w:w="709" w:type="dxa"/>
          </w:tcPr>
          <w:p w:rsidR="009F1A9C" w:rsidRPr="00FE29D4" w:rsidRDefault="00EA489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138</w:t>
            </w: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FE29D4" w:rsidRDefault="00EA489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9F1A9C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TBBTALE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19" w:name="_Toc128558583"/>
      <w:bookmarkStart w:id="20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19"/>
      <w:bookmarkEnd w:id="2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bookmarkStart w:id="21" w:name="_GoBack"/>
            <w:bookmarkEnd w:id="21"/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2" w:name="_Toc128558584"/>
      <w:bookmarkStart w:id="23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2"/>
      <w:bookmarkEnd w:id="23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4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4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5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5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A489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6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6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36" w:rsidRDefault="00394636">
      <w:r>
        <w:separator/>
      </w:r>
    </w:p>
  </w:endnote>
  <w:endnote w:type="continuationSeparator" w:id="0">
    <w:p w:rsidR="00394636" w:rsidRDefault="0039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36" w:rsidRDefault="00394636">
      <w:r>
        <w:separator/>
      </w:r>
    </w:p>
  </w:footnote>
  <w:footnote w:type="continuationSeparator" w:id="0">
    <w:p w:rsidR="00394636" w:rsidRDefault="0039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12353F"/>
    <w:rsid w:val="001252D1"/>
    <w:rsid w:val="0013569D"/>
    <w:rsid w:val="001E5D86"/>
    <w:rsid w:val="00264FFB"/>
    <w:rsid w:val="002E543C"/>
    <w:rsid w:val="003025BA"/>
    <w:rsid w:val="003139B1"/>
    <w:rsid w:val="00394636"/>
    <w:rsid w:val="003B062A"/>
    <w:rsid w:val="00406C1B"/>
    <w:rsid w:val="00487223"/>
    <w:rsid w:val="004E2CF2"/>
    <w:rsid w:val="005231E0"/>
    <w:rsid w:val="005B21FE"/>
    <w:rsid w:val="007732F2"/>
    <w:rsid w:val="007C72DE"/>
    <w:rsid w:val="007F6F08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D48A7"/>
    <w:rsid w:val="00B02750"/>
    <w:rsid w:val="00B310DE"/>
    <w:rsid w:val="00B612DC"/>
    <w:rsid w:val="00B722CD"/>
    <w:rsid w:val="00BA5050"/>
    <w:rsid w:val="00C04FAB"/>
    <w:rsid w:val="00C22470"/>
    <w:rsid w:val="00C23BBF"/>
    <w:rsid w:val="00CC562D"/>
    <w:rsid w:val="00D23D78"/>
    <w:rsid w:val="00D63618"/>
    <w:rsid w:val="00D8780C"/>
    <w:rsid w:val="00D91910"/>
    <w:rsid w:val="00DD4F5E"/>
    <w:rsid w:val="00E2494C"/>
    <w:rsid w:val="00E26E0F"/>
    <w:rsid w:val="00E31033"/>
    <w:rsid w:val="00E449EF"/>
    <w:rsid w:val="00E65521"/>
    <w:rsid w:val="00EA4893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9</TotalTime>
  <Pages>4</Pages>
  <Words>259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4</cp:revision>
  <cp:lastPrinted>2010-05-10T09:50:00Z</cp:lastPrinted>
  <dcterms:created xsi:type="dcterms:W3CDTF">2014-02-18T14:30:00Z</dcterms:created>
  <dcterms:modified xsi:type="dcterms:W3CDTF">2014-02-18T14:39:00Z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