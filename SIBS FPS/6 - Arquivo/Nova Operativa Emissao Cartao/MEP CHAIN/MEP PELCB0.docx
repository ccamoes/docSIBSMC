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PELCB</w:t>
      </w:r>
      <w:r w:rsidR="00D91910">
        <w:rPr>
          <w:rFonts w:ascii="Calibri" w:hAnsi="Calibri" w:cs="Calibri"/>
          <w:b/>
          <w:i/>
          <w:sz w:val="36"/>
          <w:szCs w:val="36"/>
        </w:rPr>
        <w:t>0</w:t>
      </w:r>
      <w:bookmarkStart w:id="0" w:name="_GoBack"/>
      <w:bookmarkEnd w:id="0"/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1" w:name="_Toc128558574"/>
      <w:bookmarkStart w:id="2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1"/>
      <w:bookmarkEnd w:id="2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3" w:name="_Toc128558575"/>
      <w:bookmarkStart w:id="4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3"/>
      <w:bookmarkEnd w:id="4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>New and replace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PELCB0)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D9191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D9191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D9191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D9191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7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D91910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D91910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7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8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D91910">
        <w:rPr>
          <w:rFonts w:ascii="Calibri" w:hAnsi="Calibri" w:cs="Calibri"/>
          <w:b/>
          <w:sz w:val="22"/>
          <w:szCs w:val="22"/>
          <w:highlight w:val="green"/>
        </w:rPr>
      </w:r>
      <w:r w:rsidR="00D91910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8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9" w:name="_Toc128900896"/>
      <w:bookmarkStart w:id="10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9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10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1" w:name="_Toc128558579"/>
      <w:bookmarkStart w:id="12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1"/>
      <w:bookmarkEnd w:id="12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3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D91910">
        <w:rPr>
          <w:rFonts w:ascii="Calibri" w:hAnsi="Calibri" w:cs="Calibri"/>
          <w:sz w:val="22"/>
          <w:szCs w:val="22"/>
          <w:highlight w:val="green"/>
          <w:lang w:val="en-GB"/>
        </w:rPr>
      </w:r>
      <w:r w:rsidR="00D9191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D91910">
        <w:rPr>
          <w:rFonts w:ascii="Calibri" w:hAnsi="Calibri" w:cs="Calibri"/>
          <w:sz w:val="22"/>
          <w:szCs w:val="22"/>
          <w:highlight w:val="green"/>
          <w:lang w:val="en-GB"/>
        </w:rPr>
      </w:r>
      <w:r w:rsidR="00D9191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4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D91910">
        <w:rPr>
          <w:rFonts w:ascii="Calibri" w:hAnsi="Calibri" w:cs="Calibri"/>
          <w:sz w:val="22"/>
          <w:szCs w:val="22"/>
          <w:highlight w:val="green"/>
          <w:lang w:val="en-GB"/>
        </w:rPr>
      </w:r>
      <w:r w:rsidR="00D9191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4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5" w:name="_Toc128558581"/>
      <w:bookmarkStart w:id="16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5"/>
      <w:bookmarkEnd w:id="16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7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MELCB00</w:t>
            </w:r>
          </w:p>
        </w:tc>
        <w:tc>
          <w:tcPr>
            <w:tcW w:w="3684" w:type="dxa"/>
          </w:tcPr>
          <w:p w:rsidR="009F1A9C" w:rsidRPr="00FE29D4" w:rsidRDefault="009F1A9C" w:rsidP="009F1A9C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RPOR.PELCB0.MELCB00</w:t>
            </w: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500</w:t>
            </w: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2500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FBIZT00</w:t>
            </w: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RPOR.PELCB0.FBIZT00</w:t>
            </w: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200</w:t>
            </w: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1000</w:t>
            </w: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REJETS0</w:t>
            </w:r>
          </w:p>
        </w:tc>
        <w:tc>
          <w:tcPr>
            <w:tcW w:w="3684" w:type="dxa"/>
          </w:tcPr>
          <w:p w:rsidR="009F1A9C" w:rsidRPr="00FE29D4" w:rsidRDefault="009F1A9C" w:rsidP="009F1A9C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</w:t>
            </w: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POR.PELCB0.REJETS0</w:t>
            </w:r>
          </w:p>
        </w:tc>
        <w:tc>
          <w:tcPr>
            <w:tcW w:w="709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50</w:t>
            </w: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TBMCACC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0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  <w:bookmarkStart w:id="21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</w:tr>
      <w:tr w:rsidR="001E5D86">
        <w:tc>
          <w:tcPr>
            <w:tcW w:w="1346" w:type="dxa"/>
            <w:shd w:val="clear" w:color="auto" w:fill="FFFFFF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TBMCLOG</w:t>
            </w:r>
          </w:p>
        </w:tc>
        <w:tc>
          <w:tcPr>
            <w:tcW w:w="1856" w:type="dxa"/>
            <w:shd w:val="clear" w:color="auto" w:fill="FFFFFF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2" w:name="CaseACocher54"/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2"/>
          </w:p>
        </w:tc>
        <w:bookmarkStart w:id="23" w:name="CaseACocher63"/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3"/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TBMCFTP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4" w:name="CaseACocher55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4"/>
          </w:p>
        </w:tc>
        <w:bookmarkStart w:id="25" w:name="CaseACocher62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5"/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TBDOPRN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6" w:name="CaseACocher56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6"/>
          </w:p>
        </w:tc>
        <w:bookmarkStart w:id="27" w:name="CaseACocher61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7"/>
          </w:p>
        </w:tc>
      </w:tr>
      <w:tr w:rsidR="001E5D86">
        <w:tc>
          <w:tcPr>
            <w:tcW w:w="134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TBDOCPL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8" w:name="CaseACocher14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8"/>
          </w:p>
        </w:tc>
        <w:bookmarkStart w:id="29" w:name="CaseACocher15"/>
        <w:tc>
          <w:tcPr>
            <w:tcW w:w="118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9"/>
          </w:p>
        </w:tc>
        <w:bookmarkStart w:id="30" w:name="CaseACocher16"/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0"/>
          </w:p>
        </w:tc>
        <w:bookmarkStart w:id="31" w:name="CaseACocher1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1"/>
          </w:p>
        </w:tc>
        <w:bookmarkStart w:id="32" w:name="CaseACocher5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2"/>
          </w:p>
        </w:tc>
        <w:bookmarkStart w:id="33" w:name="CaseACocher60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3"/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TBCLIDE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TBADRES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TBDOCAR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TBVDVDR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TBCPNUM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TBCBFID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TBBTALE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TBDOFID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TBDOFCR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TBDOCTR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TBCLFOY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TBBLOCN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34" w:name="_Toc128558583"/>
      <w:bookmarkStart w:id="35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34"/>
      <w:bookmarkEnd w:id="3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REFCBAR</w:t>
            </w:r>
          </w:p>
        </w:tc>
        <w:tc>
          <w:tcPr>
            <w:tcW w:w="3928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RPOR.VSM.REFCBAR</w:t>
            </w:r>
          </w:p>
        </w:tc>
        <w:tc>
          <w:tcPr>
            <w:tcW w:w="2495" w:type="dxa"/>
          </w:tcPr>
          <w:p w:rsidR="001E5D86" w:rsidRPr="00FE29D4" w:rsidRDefault="009F1A9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RW</w:t>
            </w: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36" w:name="_Toc128558584"/>
      <w:bookmarkStart w:id="37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36"/>
      <w:bookmarkEnd w:id="37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8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8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9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9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D91910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40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40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12353F"/>
    <w:rsid w:val="001252D1"/>
    <w:rsid w:val="001E5D86"/>
    <w:rsid w:val="00264FFB"/>
    <w:rsid w:val="002E543C"/>
    <w:rsid w:val="003025BA"/>
    <w:rsid w:val="003139B1"/>
    <w:rsid w:val="00394636"/>
    <w:rsid w:val="003B062A"/>
    <w:rsid w:val="00406C1B"/>
    <w:rsid w:val="00487223"/>
    <w:rsid w:val="004E2CF2"/>
    <w:rsid w:val="005231E0"/>
    <w:rsid w:val="005B21FE"/>
    <w:rsid w:val="007732F2"/>
    <w:rsid w:val="007C72DE"/>
    <w:rsid w:val="007F6F08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D48A7"/>
    <w:rsid w:val="00B02750"/>
    <w:rsid w:val="00B310DE"/>
    <w:rsid w:val="00B612DC"/>
    <w:rsid w:val="00B722CD"/>
    <w:rsid w:val="00C04FAB"/>
    <w:rsid w:val="00C22470"/>
    <w:rsid w:val="00C23BBF"/>
    <w:rsid w:val="00CC562D"/>
    <w:rsid w:val="00D23D78"/>
    <w:rsid w:val="00D63618"/>
    <w:rsid w:val="00D8780C"/>
    <w:rsid w:val="00D91910"/>
    <w:rsid w:val="00DD4F5E"/>
    <w:rsid w:val="00E2494C"/>
    <w:rsid w:val="00E26E0F"/>
    <w:rsid w:val="00E31033"/>
    <w:rsid w:val="00E449EF"/>
    <w:rsid w:val="00E65521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1</TotalTime>
  <Pages>4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2</cp:revision>
  <cp:lastPrinted>2010-05-10T09:50:00Z</cp:lastPrinted>
  <dcterms:created xsi:type="dcterms:W3CDTF">2014-02-17T16:11:00Z</dcterms:created>
  <dcterms:modified xsi:type="dcterms:W3CDTF">2014-02-17T16:11:00Z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