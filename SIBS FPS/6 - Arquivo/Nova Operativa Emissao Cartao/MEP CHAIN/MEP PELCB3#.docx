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</w:t>
      </w:r>
      <w:r w:rsidR="00934DB9">
        <w:rPr>
          <w:rFonts w:ascii="Calibri" w:hAnsi="Calibri" w:cs="Calibri"/>
          <w:b/>
          <w:i/>
          <w:sz w:val="36"/>
          <w:szCs w:val="36"/>
        </w:rPr>
        <w:t>ELCB</w:t>
      </w:r>
      <w:r w:rsidR="000E165E">
        <w:rPr>
          <w:rFonts w:ascii="Calibri" w:hAnsi="Calibri" w:cs="Calibri"/>
          <w:b/>
          <w:i/>
          <w:sz w:val="36"/>
          <w:szCs w:val="36"/>
        </w:rPr>
        <w:t>3</w:t>
      </w:r>
      <w:bookmarkStart w:id="0" w:name="_GoBack"/>
      <w:bookmarkEnd w:id="0"/>
      <w:r w:rsidR="00934DB9">
        <w:rPr>
          <w:rFonts w:ascii="Calibri" w:hAnsi="Calibri" w:cs="Calibri"/>
          <w:b/>
          <w:i/>
          <w:sz w:val="36"/>
          <w:szCs w:val="36"/>
        </w:rPr>
        <w:t>#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1" w:name="_Toc128558574"/>
      <w:bookmarkStart w:id="2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1"/>
      <w:bookmarkEnd w:id="2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34DB9">
        <w:rPr>
          <w:lang w:val="en-GB"/>
        </w:rPr>
        <w:t>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3" w:name="_Toc128558575"/>
      <w:bookmarkStart w:id="4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3"/>
      <w:bookmarkEnd w:id="4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934DB9">
      <w:pPr>
        <w:rPr>
          <w:lang w:val="en-GB"/>
        </w:rPr>
      </w:pPr>
      <w:r>
        <w:rPr>
          <w:lang w:val="en-GB"/>
        </w:rPr>
        <w:t>Send embossing errors map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E74170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TPOR.OPERLIB(P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ELCB</w:t>
      </w:r>
      <w:r w:rsidR="00010B2E">
        <w:rPr>
          <w:rFonts w:ascii="Calibri" w:hAnsi="Calibri" w:cs="Calibri"/>
          <w:b/>
          <w:sz w:val="22"/>
          <w:szCs w:val="22"/>
          <w:lang w:val="en-GB"/>
        </w:rPr>
        <w:t>3</w:t>
      </w:r>
      <w:r w:rsidR="00934DB9">
        <w:rPr>
          <w:rFonts w:ascii="Calibri" w:hAnsi="Calibri" w:cs="Calibri"/>
          <w:b/>
          <w:sz w:val="22"/>
          <w:szCs w:val="22"/>
          <w:lang w:val="en-GB"/>
        </w:rPr>
        <w:t>#</w:t>
      </w:r>
      <w:r w:rsidR="00D8780C"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1"/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0E165E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0E165E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934DB9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0E165E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0E165E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7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0E165E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0E165E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7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8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0E165E">
        <w:rPr>
          <w:rFonts w:ascii="Calibri" w:hAnsi="Calibri" w:cs="Calibri"/>
          <w:b/>
          <w:sz w:val="22"/>
          <w:szCs w:val="22"/>
          <w:highlight w:val="green"/>
        </w:rPr>
      </w:r>
      <w:r w:rsidR="000E165E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8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9" w:name="_Toc128900896"/>
      <w:bookmarkStart w:id="10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9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10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1" w:name="_Toc128558579"/>
      <w:bookmarkStart w:id="12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1"/>
      <w:bookmarkEnd w:id="12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1"/>
            </w:checkBox>
          </w:ffData>
        </w:fldChar>
      </w:r>
      <w:bookmarkStart w:id="13" w:name="CaseACocher49"/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0E165E">
        <w:rPr>
          <w:rFonts w:ascii="Calibri" w:hAnsi="Calibri" w:cs="Calibri"/>
          <w:sz w:val="22"/>
          <w:szCs w:val="22"/>
          <w:highlight w:val="green"/>
          <w:lang w:val="en-GB"/>
        </w:rPr>
      </w:r>
      <w:r w:rsidR="000E165E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934DB9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0E165E">
        <w:rPr>
          <w:rFonts w:ascii="Calibri" w:hAnsi="Calibri" w:cs="Calibri"/>
          <w:sz w:val="22"/>
          <w:szCs w:val="22"/>
          <w:highlight w:val="green"/>
          <w:lang w:val="en-GB"/>
        </w:rPr>
      </w:r>
      <w:r w:rsidR="000E165E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4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0E165E">
        <w:rPr>
          <w:rFonts w:ascii="Calibri" w:hAnsi="Calibri" w:cs="Calibri"/>
          <w:sz w:val="22"/>
          <w:szCs w:val="22"/>
          <w:highlight w:val="green"/>
          <w:lang w:val="en-GB"/>
        </w:rPr>
      </w:r>
      <w:r w:rsidR="000E165E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4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5" w:name="_Toc128558581"/>
      <w:bookmarkStart w:id="16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5"/>
      <w:bookmarkEnd w:id="16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E74170" w:rsidRPr="00E74170" w:rsidRDefault="00E74170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 w:rsidP="004453B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 w:rsidP="00BC109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65"/>
        </w:trPr>
        <w:tc>
          <w:tcPr>
            <w:tcW w:w="1267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873BF9">
        <w:trPr>
          <w:trHeight w:val="280"/>
        </w:trPr>
        <w:tc>
          <w:tcPr>
            <w:tcW w:w="1267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873BF9" w:rsidRPr="00FE29D4" w:rsidRDefault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7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7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 w:rsidP="00873BF9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 w:rsidP="000F1430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9F1A9C" w:rsidRDefault="009F1A9C" w:rsidP="001B7A23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56" w:type="dxa"/>
          </w:tcPr>
          <w:p w:rsidR="001E5D86" w:rsidRDefault="00A656D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E7417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22" w:name="_Toc128558583"/>
      <w:bookmarkStart w:id="23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22"/>
      <w:bookmarkEnd w:id="23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24" w:name="_Toc128558584"/>
      <w:bookmarkStart w:id="25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24"/>
      <w:bookmarkEnd w:id="25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EA3209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EA3209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PCARPRO</w:t>
            </w: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934DB9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6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6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27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27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0E165E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8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28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10B2E"/>
    <w:rsid w:val="00026A17"/>
    <w:rsid w:val="000420CF"/>
    <w:rsid w:val="00052564"/>
    <w:rsid w:val="00081686"/>
    <w:rsid w:val="000842DA"/>
    <w:rsid w:val="000D7767"/>
    <w:rsid w:val="000E165E"/>
    <w:rsid w:val="000F1430"/>
    <w:rsid w:val="0012353F"/>
    <w:rsid w:val="001252D1"/>
    <w:rsid w:val="001342B5"/>
    <w:rsid w:val="001B7A23"/>
    <w:rsid w:val="001E5D86"/>
    <w:rsid w:val="00264FFB"/>
    <w:rsid w:val="002E543C"/>
    <w:rsid w:val="003025BA"/>
    <w:rsid w:val="003139B1"/>
    <w:rsid w:val="00382303"/>
    <w:rsid w:val="003B062A"/>
    <w:rsid w:val="00406C1B"/>
    <w:rsid w:val="004453B4"/>
    <w:rsid w:val="00487223"/>
    <w:rsid w:val="004E2CF2"/>
    <w:rsid w:val="004F4037"/>
    <w:rsid w:val="005231E0"/>
    <w:rsid w:val="005B21FE"/>
    <w:rsid w:val="006C19ED"/>
    <w:rsid w:val="00764D49"/>
    <w:rsid w:val="007732F2"/>
    <w:rsid w:val="007C72DE"/>
    <w:rsid w:val="007E689D"/>
    <w:rsid w:val="007F6F08"/>
    <w:rsid w:val="00873BF9"/>
    <w:rsid w:val="00897983"/>
    <w:rsid w:val="008B5319"/>
    <w:rsid w:val="00911EF6"/>
    <w:rsid w:val="0093017E"/>
    <w:rsid w:val="00934DB9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53AA2"/>
    <w:rsid w:val="00A656D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55C7A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74170"/>
    <w:rsid w:val="00EA3209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3</TotalTime>
  <Pages>4</Pages>
  <Words>244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5</cp:revision>
  <cp:lastPrinted>2010-05-10T09:50:00Z</cp:lastPrinted>
  <dcterms:created xsi:type="dcterms:W3CDTF">2014-02-18T13:48:00Z</dcterms:created>
  <dcterms:modified xsi:type="dcterms:W3CDTF">2014-02-18T13:53:00Z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