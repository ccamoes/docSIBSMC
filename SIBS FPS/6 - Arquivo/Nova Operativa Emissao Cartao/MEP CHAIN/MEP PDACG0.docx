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0E06AF">
        <w:rPr>
          <w:rFonts w:ascii="Calibri" w:hAnsi="Calibri" w:cs="Calibri"/>
          <w:b/>
          <w:i/>
          <w:sz w:val="36"/>
          <w:szCs w:val="36"/>
        </w:rPr>
        <w:t>DACG0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 xml:space="preserve">New and replace </w:t>
      </w:r>
      <w:r w:rsidR="0036744E">
        <w:rPr>
          <w:lang w:val="en-GB"/>
        </w:rPr>
        <w:t xml:space="preserve">fidelity </w:t>
      </w:r>
      <w:r>
        <w:rPr>
          <w:lang w:val="en-GB"/>
        </w:rPr>
        <w:t>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36744E">
        <w:rPr>
          <w:rFonts w:ascii="Calibri" w:hAnsi="Calibri" w:cs="Calibri"/>
          <w:b/>
          <w:sz w:val="22"/>
          <w:szCs w:val="22"/>
          <w:lang w:val="en-GB"/>
        </w:rPr>
        <w:t>DACG</w:t>
      </w:r>
      <w:r>
        <w:rPr>
          <w:rFonts w:ascii="Calibri" w:hAnsi="Calibri" w:cs="Calibri"/>
          <w:b/>
          <w:sz w:val="22"/>
          <w:szCs w:val="22"/>
          <w:lang w:val="en-GB"/>
        </w:rPr>
        <w:t>0)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CA313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CA3130">
        <w:rPr>
          <w:rFonts w:ascii="Calibri" w:hAnsi="Calibri" w:cs="Calibri"/>
          <w:b/>
          <w:sz w:val="22"/>
          <w:szCs w:val="22"/>
          <w:highlight w:val="green"/>
        </w:rPr>
      </w:r>
      <w:r w:rsidR="00CA3130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</w:r>
      <w:r w:rsidR="00CA313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36744E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36744E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MCDACG00</w:t>
            </w:r>
          </w:p>
        </w:tc>
        <w:tc>
          <w:tcPr>
            <w:tcW w:w="3684" w:type="dxa"/>
          </w:tcPr>
          <w:p w:rsidR="009F1A9C" w:rsidRPr="00FE29D4" w:rsidRDefault="009F1A9C" w:rsidP="0036744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RPOR.P</w:t>
            </w:r>
            <w:r w:rsidR="0036744E"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0.</w:t>
            </w:r>
            <w:r w:rsidR="0036744E">
              <w:t xml:space="preserve"> </w:t>
            </w:r>
            <w:r w:rsidR="0036744E" w:rsidRPr="0036744E">
              <w:rPr>
                <w:rFonts w:ascii="Calibri" w:hAnsi="Calibri" w:cs="Calibri"/>
                <w:b/>
                <w:iCs/>
                <w:sz w:val="22"/>
                <w:szCs w:val="22"/>
              </w:rPr>
              <w:t>MCDACG00</w:t>
            </w:r>
          </w:p>
        </w:tc>
        <w:tc>
          <w:tcPr>
            <w:tcW w:w="709" w:type="dxa"/>
          </w:tcPr>
          <w:p w:rsidR="009F1A9C" w:rsidRPr="00FE29D4" w:rsidRDefault="0036744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240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36744E" w:rsidP="0036744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TBMCACC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TBMCFTP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1" w:name="CaseACocher55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  <w:bookmarkStart w:id="22" w:name="CaseACocher62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</w:tr>
      <w:tr w:rsidR="001E5D86">
        <w:tc>
          <w:tcPr>
            <w:tcW w:w="1346" w:type="dxa"/>
          </w:tcPr>
          <w:p w:rsidR="001E5D86" w:rsidRPr="00FE29D4" w:rsidRDefault="009F1A9C" w:rsidP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CLFID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3" w:name="CaseACocher56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  <w:bookmarkStart w:id="24" w:name="CaseACocher61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</w:tr>
      <w:tr w:rsidR="001E5D86">
        <w:tc>
          <w:tcPr>
            <w:tcW w:w="134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FID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5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1180" w:type="dxa"/>
          </w:tcPr>
          <w:p w:rsidR="001E5D86" w:rsidRDefault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CaseACocher15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6"/>
          </w:p>
        </w:tc>
        <w:bookmarkStart w:id="27" w:name="CaseACocher16"/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7"/>
          </w:p>
        </w:tc>
        <w:bookmarkStart w:id="28" w:name="CaseACocher1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8"/>
          </w:p>
        </w:tc>
        <w:bookmarkStart w:id="29" w:name="CaseACocher5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9"/>
          </w:p>
        </w:tc>
        <w:bookmarkStart w:id="30" w:name="CaseACocher60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0"/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DOFCR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36744E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CLFFO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TBVDVDR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TBCPNUM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TBBLOCN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31" w:name="_Toc128558583"/>
      <w:bookmarkStart w:id="3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31"/>
      <w:bookmarkEnd w:id="3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REFCBAR</w:t>
            </w:r>
          </w:p>
        </w:tc>
        <w:tc>
          <w:tcPr>
            <w:tcW w:w="392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RPOR.VSM.REFCBAR</w:t>
            </w:r>
          </w:p>
        </w:tc>
        <w:tc>
          <w:tcPr>
            <w:tcW w:w="2495" w:type="dxa"/>
          </w:tcPr>
          <w:p w:rsidR="001E5D86" w:rsidRPr="00FE29D4" w:rsidRDefault="009F1A9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RW</w:t>
            </w: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33" w:name="_Toc128558584"/>
      <w:bookmarkStart w:id="3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33"/>
      <w:bookmarkEnd w:id="3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5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6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CA313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37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37"/>
    <w:p w:rsidR="00CA3130" w:rsidRDefault="00CA3130" w:rsidP="00CA3130">
      <w:pPr>
        <w:pStyle w:val="Heading2"/>
        <w:numPr>
          <w:ilvl w:val="0"/>
          <w:numId w:val="0"/>
        </w:numPr>
        <w:rPr>
          <w:rFonts w:ascii="Calibri" w:hAnsi="Calibri" w:cs="Calibri"/>
          <w:i/>
          <w:sz w:val="22"/>
          <w:szCs w:val="22"/>
          <w:lang w:val="en-GB"/>
        </w:rPr>
      </w:pPr>
      <w:r>
        <w:rPr>
          <w:rFonts w:ascii="Calibri" w:hAnsi="Calibri" w:cs="Calibri"/>
          <w:i/>
          <w:sz w:val="22"/>
          <w:szCs w:val="22"/>
          <w:lang w:val="en-GB"/>
        </w:rPr>
        <w:t>Upstream dependency</w:t>
      </w:r>
    </w:p>
    <w:p w:rsidR="00CA3130" w:rsidRPr="00CA3130" w:rsidRDefault="00CA3130" w:rsidP="00CA3130">
      <w:r w:rsidRPr="00CA3130">
        <w:t>Les dépendances actuelles du job PEDAC0</w:t>
      </w:r>
    </w:p>
    <w:p w:rsidR="00CA3130" w:rsidRPr="00CA3130" w:rsidRDefault="00CA3130" w:rsidP="00CA3130"/>
    <w:p w:rsidR="00CA3130" w:rsidRPr="005B150C" w:rsidRDefault="00CA3130" w:rsidP="00CA3130">
      <w:pPr>
        <w:rPr>
          <w:lang w:val="en-GB"/>
        </w:rPr>
      </w:pPr>
      <w:r>
        <w:rPr>
          <w:rFonts w:ascii="Calibri" w:hAnsi="Calibri" w:cs="Calibri"/>
          <w:b/>
          <w:i/>
          <w:sz w:val="22"/>
          <w:szCs w:val="22"/>
          <w:lang w:val="en-GB"/>
        </w:rPr>
        <w:t>Downstream dependency</w:t>
      </w:r>
    </w:p>
    <w:p w:rsidR="00CA3130" w:rsidRDefault="00CA3130" w:rsidP="00CA3130">
      <w:pPr>
        <w:rPr>
          <w:lang w:val="en-GB"/>
        </w:rPr>
      </w:pPr>
      <w:r>
        <w:rPr>
          <w:lang w:val="en-GB"/>
        </w:rPr>
        <w:t>PDAC</w:t>
      </w:r>
      <w:r>
        <w:rPr>
          <w:lang w:val="en-GB"/>
        </w:rPr>
        <w:t>G</w:t>
      </w:r>
      <w:bookmarkStart w:id="38" w:name="_GoBack"/>
      <w:bookmarkEnd w:id="38"/>
      <w:r>
        <w:rPr>
          <w:lang w:val="en-GB"/>
        </w:rPr>
        <w:t>1</w:t>
      </w:r>
    </w:p>
    <w:p w:rsidR="00CA3130" w:rsidRPr="00B310DE" w:rsidRDefault="00CA3130" w:rsidP="00CA3130">
      <w:pPr>
        <w:rPr>
          <w:lang w:val="en-GB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0E06AF"/>
    <w:rsid w:val="0012353F"/>
    <w:rsid w:val="001252D1"/>
    <w:rsid w:val="001E5D86"/>
    <w:rsid w:val="00264FFB"/>
    <w:rsid w:val="002A03AA"/>
    <w:rsid w:val="002E543C"/>
    <w:rsid w:val="003025BA"/>
    <w:rsid w:val="003139B1"/>
    <w:rsid w:val="0036744E"/>
    <w:rsid w:val="00394636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C04FAB"/>
    <w:rsid w:val="00C22470"/>
    <w:rsid w:val="00C23BBF"/>
    <w:rsid w:val="00CA3130"/>
    <w:rsid w:val="00CC562D"/>
    <w:rsid w:val="00D23D78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33</TotalTime>
  <Pages>4</Pages>
  <Words>334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5</cp:revision>
  <cp:lastPrinted>2010-05-10T09:50:00Z</cp:lastPrinted>
  <dcterms:created xsi:type="dcterms:W3CDTF">2014-02-21T11:19:00Z</dcterms:created>
  <dcterms:modified xsi:type="dcterms:W3CDTF">2014-02-21T12:00:00Z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