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7774E7">
        <w:rPr>
          <w:rFonts w:ascii="Calibri" w:hAnsi="Calibri" w:cs="Calibri"/>
          <w:b/>
          <w:i/>
          <w:sz w:val="36"/>
          <w:szCs w:val="36"/>
        </w:rPr>
        <w:t>CFER</w:t>
      </w:r>
      <w:r w:rsidR="00D91910">
        <w:rPr>
          <w:rFonts w:ascii="Calibri" w:hAnsi="Calibri" w:cs="Calibri"/>
          <w:b/>
          <w:i/>
          <w:sz w:val="36"/>
          <w:szCs w:val="36"/>
        </w:rPr>
        <w:t>0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D8780C">
      <w:pPr>
        <w:rPr>
          <w:lang w:val="en-GB"/>
        </w:rPr>
      </w:pPr>
      <w:r>
        <w:rPr>
          <w:lang w:val="en-GB"/>
        </w:rPr>
        <w:t>New and replace cards issuing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</w:t>
      </w:r>
      <w:r w:rsidR="007774E7">
        <w:rPr>
          <w:rFonts w:ascii="Calibri" w:hAnsi="Calibri" w:cs="Calibri"/>
          <w:b/>
          <w:sz w:val="22"/>
          <w:szCs w:val="22"/>
          <w:lang w:val="en-GB"/>
        </w:rPr>
        <w:t>CFER</w:t>
      </w:r>
      <w:r>
        <w:rPr>
          <w:rFonts w:ascii="Calibri" w:hAnsi="Calibri" w:cs="Calibri"/>
          <w:b/>
          <w:sz w:val="22"/>
          <w:szCs w:val="22"/>
          <w:lang w:val="en-GB"/>
        </w:rPr>
        <w:t>0)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7774E7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7774E7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7774E7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7774E7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7774E7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7774E7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7774E7">
        <w:rPr>
          <w:rFonts w:ascii="Calibri" w:hAnsi="Calibri" w:cs="Calibri"/>
          <w:b/>
          <w:sz w:val="22"/>
          <w:szCs w:val="22"/>
          <w:highlight w:val="green"/>
        </w:rPr>
      </w:r>
      <w:r w:rsidR="007774E7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p w:rsidR="001E5D86" w:rsidRDefault="007774E7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eACocher49"/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7774E7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7774E7">
        <w:rPr>
          <w:rFonts w:ascii="Calibri" w:hAnsi="Calibri" w:cs="Calibri"/>
          <w:sz w:val="22"/>
          <w:szCs w:val="22"/>
          <w:highlight w:val="green"/>
          <w:lang w:val="en-GB"/>
        </w:rPr>
      </w:r>
      <w:r w:rsidR="007774E7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DISQCWA</w:t>
            </w:r>
          </w:p>
        </w:tc>
        <w:tc>
          <w:tcPr>
            <w:tcW w:w="422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RPOR.PCWA.DATBATCH</w:t>
            </w:r>
          </w:p>
        </w:tc>
        <w:tc>
          <w:tcPr>
            <w:tcW w:w="81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518</w:t>
            </w:r>
          </w:p>
        </w:tc>
        <w:tc>
          <w:tcPr>
            <w:tcW w:w="965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EA4893" w:rsidP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EA489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M</w:t>
            </w:r>
            <w:r w:rsidR="007774E7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CFER</w:t>
            </w:r>
            <w:r w:rsidRPr="00EA489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IN</w:t>
            </w:r>
          </w:p>
        </w:tc>
        <w:tc>
          <w:tcPr>
            <w:tcW w:w="4223" w:type="dxa"/>
            <w:shd w:val="clear" w:color="auto" w:fill="FFFFFF"/>
          </w:tcPr>
          <w:p w:rsidR="001E5D86" w:rsidRPr="00FE29D4" w:rsidRDefault="00EA4893" w:rsidP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EA489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RPOR.PCFT</w:t>
            </w:r>
            <w:r w:rsidR="007774E7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SR</w:t>
            </w:r>
            <w:r w:rsidRPr="00EA489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.</w:t>
            </w:r>
            <w:r w:rsidR="007774E7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PMCFER</w:t>
            </w:r>
          </w:p>
        </w:tc>
        <w:tc>
          <w:tcPr>
            <w:tcW w:w="813" w:type="dxa"/>
            <w:shd w:val="clear" w:color="auto" w:fill="FFFFFF"/>
          </w:tcPr>
          <w:p w:rsidR="001E5D86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350</w:t>
            </w:r>
          </w:p>
        </w:tc>
        <w:tc>
          <w:tcPr>
            <w:tcW w:w="965" w:type="dxa"/>
            <w:shd w:val="clear" w:color="auto" w:fill="FFFFFF"/>
          </w:tcPr>
          <w:p w:rsidR="001E5D86" w:rsidRPr="00FE29D4" w:rsidRDefault="00EA489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7774E7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7774E7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ECLAPROD</w:t>
            </w:r>
          </w:p>
        </w:tc>
        <w:tc>
          <w:tcPr>
            <w:tcW w:w="3684" w:type="dxa"/>
          </w:tcPr>
          <w:p w:rsidR="009F1A9C" w:rsidRPr="00FE29D4" w:rsidRDefault="00EA4893" w:rsidP="007774E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EA4893">
              <w:rPr>
                <w:rFonts w:ascii="Calibri" w:hAnsi="Calibri" w:cs="Calibri"/>
                <w:b/>
                <w:iCs/>
                <w:sz w:val="22"/>
                <w:szCs w:val="22"/>
              </w:rPr>
              <w:t>RPOR.P</w:t>
            </w:r>
            <w:r w:rsidR="007774E7">
              <w:rPr>
                <w:rFonts w:ascii="Calibri" w:hAnsi="Calibri" w:cs="Calibri"/>
                <w:b/>
                <w:iCs/>
                <w:sz w:val="22"/>
                <w:szCs w:val="22"/>
              </w:rPr>
              <w:t>CFER</w:t>
            </w:r>
            <w:r w:rsidRPr="00EA4893">
              <w:rPr>
                <w:rFonts w:ascii="Calibri" w:hAnsi="Calibri" w:cs="Calibri"/>
                <w:b/>
                <w:iCs/>
                <w:sz w:val="22"/>
                <w:szCs w:val="22"/>
              </w:rPr>
              <w:t>0.</w:t>
            </w:r>
            <w:r w:rsidR="007774E7" w:rsidRPr="007774E7">
              <w:rPr>
                <w:rFonts w:ascii="Calibri" w:hAnsi="Calibri" w:cs="Calibri"/>
                <w:b/>
                <w:iCs/>
                <w:sz w:val="22"/>
                <w:szCs w:val="22"/>
              </w:rPr>
              <w:t>ECLAPROD</w:t>
            </w:r>
          </w:p>
        </w:tc>
        <w:tc>
          <w:tcPr>
            <w:tcW w:w="709" w:type="dxa"/>
          </w:tcPr>
          <w:p w:rsidR="009F1A9C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1104</w:t>
            </w:r>
          </w:p>
        </w:tc>
        <w:tc>
          <w:tcPr>
            <w:tcW w:w="851" w:type="dxa"/>
          </w:tcPr>
          <w:p w:rsidR="009F1A9C" w:rsidRPr="00FE29D4" w:rsidRDefault="007774E7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VB</w:t>
            </w:r>
          </w:p>
        </w:tc>
        <w:tc>
          <w:tcPr>
            <w:tcW w:w="1701" w:type="dxa"/>
          </w:tcPr>
          <w:p w:rsidR="009F1A9C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2</w:t>
            </w:r>
            <w:r w:rsidR="00EA489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500</w:t>
            </w: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7774E7">
        <w:tc>
          <w:tcPr>
            <w:tcW w:w="1319" w:type="dxa"/>
            <w:shd w:val="clear" w:color="auto" w:fill="FFFFFF"/>
          </w:tcPr>
          <w:p w:rsidR="007774E7" w:rsidRPr="00FE29D4" w:rsidRDefault="007774E7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IMPRESS</w:t>
            </w:r>
          </w:p>
        </w:tc>
        <w:tc>
          <w:tcPr>
            <w:tcW w:w="3684" w:type="dxa"/>
            <w:shd w:val="clear" w:color="auto" w:fill="FFFFFF"/>
          </w:tcPr>
          <w:p w:rsidR="007774E7" w:rsidRPr="00FE29D4" w:rsidRDefault="007774E7" w:rsidP="00BC1096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EA4893">
              <w:rPr>
                <w:rFonts w:ascii="Calibri" w:hAnsi="Calibri" w:cs="Calibri"/>
                <w:b/>
                <w:iCs/>
                <w:sz w:val="22"/>
                <w:szCs w:val="22"/>
              </w:rPr>
              <w:t>RPOR.P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CFER</w:t>
            </w:r>
            <w:r w:rsidRPr="00EA4893">
              <w:rPr>
                <w:rFonts w:ascii="Calibri" w:hAnsi="Calibri" w:cs="Calibri"/>
                <w:b/>
                <w:iCs/>
                <w:sz w:val="22"/>
                <w:szCs w:val="22"/>
              </w:rPr>
              <w:t>0.IMPRESS</w:t>
            </w:r>
          </w:p>
        </w:tc>
        <w:tc>
          <w:tcPr>
            <w:tcW w:w="709" w:type="dxa"/>
            <w:shd w:val="clear" w:color="auto" w:fill="FFFFFF"/>
          </w:tcPr>
          <w:p w:rsidR="007774E7" w:rsidRPr="00FE29D4" w:rsidRDefault="007774E7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138</w:t>
            </w:r>
          </w:p>
        </w:tc>
        <w:tc>
          <w:tcPr>
            <w:tcW w:w="851" w:type="dxa"/>
            <w:shd w:val="clear" w:color="auto" w:fill="FFFFFF"/>
          </w:tcPr>
          <w:p w:rsidR="007774E7" w:rsidRPr="00FE29D4" w:rsidRDefault="007774E7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  <w:shd w:val="clear" w:color="auto" w:fill="FFFFFF"/>
          </w:tcPr>
          <w:p w:rsidR="007774E7" w:rsidRPr="00FE29D4" w:rsidRDefault="007774E7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500</w:t>
            </w:r>
          </w:p>
        </w:tc>
        <w:tc>
          <w:tcPr>
            <w:tcW w:w="113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7774E7">
        <w:tc>
          <w:tcPr>
            <w:tcW w:w="1319" w:type="dxa"/>
          </w:tcPr>
          <w:p w:rsidR="007774E7" w:rsidRPr="00FE29D4" w:rsidRDefault="007774E7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7774E7" w:rsidRPr="00FE29D4" w:rsidRDefault="007774E7" w:rsidP="009F1A9C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7774E7">
        <w:tc>
          <w:tcPr>
            <w:tcW w:w="1319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7774E7">
        <w:tc>
          <w:tcPr>
            <w:tcW w:w="1319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7774E7">
        <w:tc>
          <w:tcPr>
            <w:tcW w:w="1319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558582"/>
      <w:bookmarkStart w:id="18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7"/>
      <w:bookmarkEnd w:id="18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7774E7">
              <w:rPr>
                <w:rFonts w:ascii="Calibri" w:hAnsi="Calibri" w:cs="Calibri"/>
                <w:b/>
                <w:sz w:val="22"/>
                <w:szCs w:val="22"/>
              </w:rPr>
              <w:t>MCACC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7774E7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7774E7">
        <w:tc>
          <w:tcPr>
            <w:tcW w:w="1346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TBMCFTP</w:t>
            </w:r>
          </w:p>
        </w:tc>
        <w:tc>
          <w:tcPr>
            <w:tcW w:w="1856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7774E7">
        <w:tc>
          <w:tcPr>
            <w:tcW w:w="1346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TBDOPRN</w:t>
            </w:r>
          </w:p>
        </w:tc>
        <w:tc>
          <w:tcPr>
            <w:tcW w:w="1856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7774E7">
        <w:tc>
          <w:tcPr>
            <w:tcW w:w="1346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TBDORAP</w:t>
            </w:r>
          </w:p>
        </w:tc>
        <w:bookmarkStart w:id="19" w:name="_GoBack"/>
        <w:tc>
          <w:tcPr>
            <w:tcW w:w="1856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19"/>
          </w:p>
        </w:tc>
        <w:tc>
          <w:tcPr>
            <w:tcW w:w="1180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7774E7">
        <w:tc>
          <w:tcPr>
            <w:tcW w:w="1346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TBDOCAR</w:t>
            </w:r>
          </w:p>
        </w:tc>
        <w:tc>
          <w:tcPr>
            <w:tcW w:w="1856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aseACocher15"/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  <w:tc>
          <w:tcPr>
            <w:tcW w:w="156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7774E7">
        <w:tc>
          <w:tcPr>
            <w:tcW w:w="1346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TBMCPAE</w:t>
            </w:r>
          </w:p>
        </w:tc>
        <w:tc>
          <w:tcPr>
            <w:tcW w:w="1856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aseACocher14"/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1"/>
          </w:p>
        </w:tc>
        <w:tc>
          <w:tcPr>
            <w:tcW w:w="1180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2" w:name="CaseACocher17"/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2"/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7774E7">
        <w:tc>
          <w:tcPr>
            <w:tcW w:w="1346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TBBTALE</w:t>
            </w:r>
          </w:p>
        </w:tc>
        <w:tc>
          <w:tcPr>
            <w:tcW w:w="1856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7774E7" w:rsidRDefault="007774E7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3" w:name="_Toc128558583"/>
      <w:bookmarkStart w:id="24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3"/>
      <w:bookmarkEnd w:id="24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5" w:name="_Toc128558584"/>
      <w:bookmarkStart w:id="26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5"/>
      <w:bookmarkEnd w:id="26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7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7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8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8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7774E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9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9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36" w:rsidRDefault="00394636">
      <w:r>
        <w:separator/>
      </w:r>
    </w:p>
  </w:endnote>
  <w:endnote w:type="continuationSeparator" w:id="0">
    <w:p w:rsidR="00394636" w:rsidRDefault="0039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36" w:rsidRDefault="00394636">
      <w:r>
        <w:separator/>
      </w:r>
    </w:p>
  </w:footnote>
  <w:footnote w:type="continuationSeparator" w:id="0">
    <w:p w:rsidR="00394636" w:rsidRDefault="00394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420CF"/>
    <w:rsid w:val="00052564"/>
    <w:rsid w:val="00081686"/>
    <w:rsid w:val="000842DA"/>
    <w:rsid w:val="000D7767"/>
    <w:rsid w:val="0012353F"/>
    <w:rsid w:val="001252D1"/>
    <w:rsid w:val="0013569D"/>
    <w:rsid w:val="001E5D86"/>
    <w:rsid w:val="00264FFB"/>
    <w:rsid w:val="002E543C"/>
    <w:rsid w:val="003025BA"/>
    <w:rsid w:val="003139B1"/>
    <w:rsid w:val="00394636"/>
    <w:rsid w:val="003B062A"/>
    <w:rsid w:val="00406C1B"/>
    <w:rsid w:val="00487223"/>
    <w:rsid w:val="004E2CF2"/>
    <w:rsid w:val="005231E0"/>
    <w:rsid w:val="005B21FE"/>
    <w:rsid w:val="007732F2"/>
    <w:rsid w:val="007774E7"/>
    <w:rsid w:val="007C72DE"/>
    <w:rsid w:val="007F6F08"/>
    <w:rsid w:val="008B5319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741F5"/>
    <w:rsid w:val="00AD48A7"/>
    <w:rsid w:val="00B02750"/>
    <w:rsid w:val="00B310DE"/>
    <w:rsid w:val="00B612DC"/>
    <w:rsid w:val="00B722CD"/>
    <w:rsid w:val="00BA5050"/>
    <w:rsid w:val="00C04FAB"/>
    <w:rsid w:val="00C22470"/>
    <w:rsid w:val="00C23BBF"/>
    <w:rsid w:val="00CC562D"/>
    <w:rsid w:val="00D23D78"/>
    <w:rsid w:val="00D63618"/>
    <w:rsid w:val="00D8780C"/>
    <w:rsid w:val="00D91910"/>
    <w:rsid w:val="00DD4F5E"/>
    <w:rsid w:val="00E2494C"/>
    <w:rsid w:val="00E26E0F"/>
    <w:rsid w:val="00E31033"/>
    <w:rsid w:val="00E449EF"/>
    <w:rsid w:val="00E65521"/>
    <w:rsid w:val="00EA4893"/>
    <w:rsid w:val="00EB0EC2"/>
    <w:rsid w:val="00F03730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9</TotalTime>
  <Pages>4</Pages>
  <Words>306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3</cp:revision>
  <cp:lastPrinted>2010-05-10T09:50:00Z</cp:lastPrinted>
  <dcterms:created xsi:type="dcterms:W3CDTF">2014-02-18T14:39:00Z</dcterms:created>
  <dcterms:modified xsi:type="dcterms:W3CDTF">2014-02-18T14:48:00Z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